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C2A" w:rsidRPr="00293282" w:rsidRDefault="009C4C2A" w:rsidP="005D303A">
      <w:pPr>
        <w:pStyle w:val="ContactInfo"/>
        <w:jc w:val="left"/>
      </w:pPr>
    </w:p>
    <w:p w:rsidR="009C4C2A" w:rsidRPr="00293282" w:rsidRDefault="001708EC" w:rsidP="00293282">
      <w:pPr>
        <w:pStyle w:val="Title"/>
      </w:pPr>
      <w:r>
        <w:t>Aleksandar Rusev Kuzmov</w:t>
      </w:r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293282" w:rsidTr="005D303A">
        <w:trPr>
          <w:trHeight w:val="63"/>
        </w:trPr>
        <w:tc>
          <w:tcPr>
            <w:tcW w:w="1981" w:type="dxa"/>
          </w:tcPr>
          <w:p w:rsidR="009B4D16" w:rsidRPr="00293282" w:rsidRDefault="00612BBE" w:rsidP="005D303A">
            <w:pPr>
              <w:pStyle w:val="Heading1"/>
              <w:jc w:val="left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-193675</wp:posOffset>
                  </wp:positionV>
                  <wp:extent cx="1593091" cy="1507067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v 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410" cy="1520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99" w:type="dxa"/>
            <w:tcMar>
              <w:left w:w="274" w:type="dxa"/>
            </w:tcMar>
          </w:tcPr>
          <w:p w:rsidR="007E59B8" w:rsidRDefault="00612BBE" w:rsidP="005D303A">
            <w:pPr>
              <w:pStyle w:val="ListBullet"/>
              <w:numPr>
                <w:ilvl w:val="0"/>
                <w:numId w:val="0"/>
              </w:numPr>
              <w:rPr>
                <w:color w:val="0070C0"/>
              </w:rPr>
            </w:pPr>
            <w:r>
              <w:t xml:space="preserve">      </w:t>
            </w:r>
            <w:r w:rsidRPr="00612BBE">
              <w:rPr>
                <w:color w:val="0070C0"/>
              </w:rPr>
              <w:t>Email</w:t>
            </w:r>
            <w:r>
              <w:rPr>
                <w:color w:val="0070C0"/>
              </w:rPr>
              <w:t xml:space="preserve">: </w:t>
            </w:r>
            <w:hyperlink r:id="rId9" w:history="1">
              <w:r w:rsidRPr="00C2233B">
                <w:rPr>
                  <w:rStyle w:val="Hyperlink"/>
                </w:rPr>
                <w:t>aleksandar210@abv.bg</w:t>
              </w:r>
            </w:hyperlink>
          </w:p>
          <w:p w:rsidR="00612BBE" w:rsidRDefault="00612BBE" w:rsidP="005D303A">
            <w:pPr>
              <w:pStyle w:val="ListBullet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 xml:space="preserve">      Phone:0895777852</w:t>
            </w:r>
          </w:p>
          <w:p w:rsidR="00612BBE" w:rsidRDefault="00612BBE" w:rsidP="005D303A">
            <w:pPr>
              <w:pStyle w:val="ListBullet"/>
              <w:numPr>
                <w:ilvl w:val="0"/>
                <w:numId w:val="0"/>
              </w:numPr>
            </w:pPr>
            <w:r>
              <w:t xml:space="preserve">      </w:t>
            </w:r>
            <w:r w:rsidRPr="00612BBE">
              <w:rPr>
                <w:color w:val="0070C0"/>
              </w:rPr>
              <w:t>Linked</w:t>
            </w:r>
            <w:r>
              <w:rPr>
                <w:color w:val="0070C0"/>
              </w:rPr>
              <w:t xml:space="preserve"> </w:t>
            </w:r>
            <w:r w:rsidRPr="00612BBE">
              <w:rPr>
                <w:color w:val="0070C0"/>
              </w:rPr>
              <w:t>in</w:t>
            </w:r>
            <w:r>
              <w:rPr>
                <w:color w:val="0070C0"/>
              </w:rPr>
              <w:t>:</w:t>
            </w:r>
            <w:r>
              <w:t xml:space="preserve"> </w:t>
            </w:r>
            <w:hyperlink r:id="rId10" w:history="1">
              <w:r>
                <w:rPr>
                  <w:rStyle w:val="Hyperlink"/>
                </w:rPr>
                <w:t>https://www.linkedin.com/in/aleksandar-kuzmov-27bb22195/</w:t>
              </w:r>
            </w:hyperlink>
          </w:p>
          <w:p w:rsidR="00612BBE" w:rsidRDefault="00612BBE" w:rsidP="005D303A">
            <w:pPr>
              <w:pStyle w:val="ListBullet"/>
              <w:numPr>
                <w:ilvl w:val="0"/>
                <w:numId w:val="0"/>
              </w:numPr>
            </w:pPr>
            <w:r>
              <w:t xml:space="preserve">      </w:t>
            </w:r>
            <w:proofErr w:type="spellStart"/>
            <w:r w:rsidRPr="00612BBE">
              <w:rPr>
                <w:color w:val="0070C0"/>
              </w:rPr>
              <w:t>Git</w:t>
            </w:r>
            <w:proofErr w:type="spellEnd"/>
            <w:r>
              <w:rPr>
                <w:color w:val="0070C0"/>
              </w:rPr>
              <w:t>:</w:t>
            </w:r>
            <w:r>
              <w:t xml:space="preserve"> </w:t>
            </w:r>
            <w:hyperlink r:id="rId11" w:history="1">
              <w:r>
                <w:rPr>
                  <w:rStyle w:val="Hyperlink"/>
                </w:rPr>
                <w:t>https://github.com/Aleksandar210</w:t>
              </w:r>
            </w:hyperlink>
          </w:p>
          <w:p w:rsidR="00612BBE" w:rsidRDefault="00612BBE" w:rsidP="005D303A">
            <w:pPr>
              <w:pStyle w:val="ListBullet"/>
              <w:numPr>
                <w:ilvl w:val="0"/>
                <w:numId w:val="0"/>
              </w:numPr>
            </w:pPr>
            <w:r>
              <w:t xml:space="preserve">      </w:t>
            </w:r>
            <w:r w:rsidRPr="00612BBE">
              <w:rPr>
                <w:color w:val="0070C0"/>
              </w:rPr>
              <w:t xml:space="preserve">Age:20 , </w:t>
            </w:r>
            <w:proofErr w:type="spellStart"/>
            <w:r w:rsidRPr="00612BBE">
              <w:rPr>
                <w:color w:val="0070C0"/>
              </w:rPr>
              <w:t>sex:male</w:t>
            </w:r>
            <w:proofErr w:type="spellEnd"/>
            <w:r w:rsidRPr="00612BBE">
              <w:rPr>
                <w:color w:val="0070C0"/>
              </w:rPr>
              <w:t xml:space="preserve"> , birth date: 16/03/2000</w:t>
            </w:r>
            <w:bookmarkStart w:id="0" w:name="_GoBack"/>
            <w:bookmarkEnd w:id="0"/>
          </w:p>
          <w:p w:rsidR="00612BBE" w:rsidRPr="00293282" w:rsidRDefault="00612BBE" w:rsidP="005D303A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B4D16" w:rsidRPr="00293282" w:rsidTr="005D303A">
        <w:tc>
          <w:tcPr>
            <w:tcW w:w="1981" w:type="dxa"/>
          </w:tcPr>
          <w:p w:rsidR="009B4D16" w:rsidRPr="00293282" w:rsidRDefault="009B65EC" w:rsidP="00C70F03">
            <w:pPr>
              <w:pStyle w:val="Heading1"/>
            </w:pPr>
            <w:sdt>
              <w:sdtPr>
                <w:alias w:val="Professional experience:"/>
                <w:tag w:val="Professional experience:"/>
                <w:id w:val="837198833"/>
                <w:placeholder>
                  <w:docPart w:val="1ABD9068EE4A4B1784F859BB48D8F7DF"/>
                </w:placeholder>
                <w:temporary/>
                <w:showingPlcHdr/>
                <w15:appearance w15:val="hidden"/>
              </w:sdtPr>
              <w:sdtContent>
                <w:r w:rsidR="00C70F03" w:rsidRPr="00293282">
                  <w:t>Professional Experience</w:t>
                </w:r>
              </w:sdtContent>
            </w:sdt>
          </w:p>
        </w:tc>
        <w:tc>
          <w:tcPr>
            <w:tcW w:w="8099" w:type="dxa"/>
            <w:tcMar>
              <w:left w:w="274" w:type="dxa"/>
            </w:tcMar>
          </w:tcPr>
          <w:p w:rsidR="009B4D16" w:rsidRPr="001174F0" w:rsidRDefault="005D303A" w:rsidP="009B5D1A">
            <w:pPr>
              <w:pStyle w:val="Heading2"/>
              <w:rPr>
                <w:color w:val="002060"/>
              </w:rPr>
            </w:pPr>
            <w:r w:rsidRPr="001174F0">
              <w:rPr>
                <w:color w:val="002060"/>
              </w:rPr>
              <w:t>GoKart</w:t>
            </w:r>
            <w:r w:rsidR="009B65EC" w:rsidRPr="001174F0">
              <w:rPr>
                <w:color w:val="002060"/>
              </w:rPr>
              <w:t xml:space="preserve"> </w:t>
            </w:r>
            <w:r w:rsidRPr="001174F0">
              <w:rPr>
                <w:color w:val="002060"/>
              </w:rPr>
              <w:t>Insructor</w:t>
            </w:r>
            <w:r w:rsidR="007E59B8" w:rsidRPr="001174F0">
              <w:rPr>
                <w:color w:val="002060"/>
              </w:rPr>
              <w:t xml:space="preserve">, </w:t>
            </w:r>
            <w:r w:rsidRPr="001174F0">
              <w:rPr>
                <w:color w:val="002060"/>
              </w:rPr>
              <w:t>Karting hub Haskovo</w:t>
            </w:r>
          </w:p>
          <w:p w:rsidR="007E59B8" w:rsidRPr="00293282" w:rsidRDefault="005D303A" w:rsidP="00293282">
            <w:pPr>
              <w:pStyle w:val="Heading3"/>
            </w:pPr>
            <w:r>
              <w:t>2019 May</w:t>
            </w:r>
            <w:r w:rsidR="007E59B8" w:rsidRPr="00293282">
              <w:t xml:space="preserve"> </w:t>
            </w:r>
            <w:r w:rsidR="001E7033" w:rsidRPr="00A85B6F">
              <w:t>–</w:t>
            </w:r>
            <w:r w:rsidR="00EB452E">
              <w:t xml:space="preserve"> </w:t>
            </w:r>
            <w:r>
              <w:t>2019 September</w:t>
            </w:r>
          </w:p>
          <w:p w:rsidR="007E59B8" w:rsidRPr="00293282" w:rsidRDefault="00E8744D" w:rsidP="007E59B8">
            <w:r>
              <w:t>Introducing clients with the safety procedure and working with a computer on the race facer platform.</w:t>
            </w:r>
          </w:p>
          <w:p w:rsidR="003F47D0" w:rsidRPr="001174F0" w:rsidRDefault="001174F0" w:rsidP="007E3DA2">
            <w:pPr>
              <w:pStyle w:val="Heading2"/>
              <w:rPr>
                <w:color w:val="002060"/>
              </w:rPr>
            </w:pPr>
            <w:r w:rsidRPr="001174F0">
              <w:rPr>
                <w:color w:val="002060"/>
              </w:rPr>
              <w:t>vendor consultant</w:t>
            </w:r>
            <w:r w:rsidR="003F47D0" w:rsidRPr="001174F0">
              <w:rPr>
                <w:color w:val="002060"/>
              </w:rPr>
              <w:t xml:space="preserve">, </w:t>
            </w:r>
            <w:r>
              <w:rPr>
                <w:color w:val="002060"/>
              </w:rPr>
              <w:t>Sunny trade 2016/Sunny beach</w:t>
            </w:r>
          </w:p>
          <w:p w:rsidR="003F47D0" w:rsidRPr="007E3DA2" w:rsidRDefault="001174F0" w:rsidP="007E3DA2">
            <w:pPr>
              <w:pStyle w:val="Heading3"/>
            </w:pPr>
            <w:r>
              <w:t>2018 May</w:t>
            </w:r>
            <w:r w:rsidR="003F47D0" w:rsidRPr="00293282">
              <w:t xml:space="preserve"> – </w:t>
            </w:r>
            <w:r>
              <w:t>2018 August</w:t>
            </w:r>
          </w:p>
          <w:p w:rsidR="003F47D0" w:rsidRPr="00293282" w:rsidRDefault="001174F0" w:rsidP="003F47D0">
            <w:r>
              <w:t>Talking to tourists and introducing them to our products while trying to make a sale.</w:t>
            </w:r>
          </w:p>
          <w:p w:rsidR="003F47D0" w:rsidRPr="00293282" w:rsidRDefault="003F47D0" w:rsidP="003F47D0"/>
        </w:tc>
      </w:tr>
      <w:tr w:rsidR="009B4D16" w:rsidRPr="00293282" w:rsidTr="00612BBE">
        <w:trPr>
          <w:trHeight w:val="26"/>
        </w:trPr>
        <w:tc>
          <w:tcPr>
            <w:tcW w:w="1981" w:type="dxa"/>
          </w:tcPr>
          <w:p w:rsidR="009B4D16" w:rsidRPr="00293282" w:rsidRDefault="009B65EC" w:rsidP="00C70F03">
            <w:pPr>
              <w:pStyle w:val="Heading1"/>
            </w:pPr>
            <w:sdt>
              <w:sdtPr>
                <w:alias w:val="Education:"/>
                <w:tag w:val="Education:"/>
                <w:id w:val="-1343390206"/>
                <w:placeholder>
                  <w:docPart w:val="11B0818779734E8B97CC6270691063E4"/>
                </w:placeholder>
                <w:temporary/>
                <w:showingPlcHdr/>
                <w15:appearance w15:val="hidden"/>
              </w:sdtPr>
              <w:sdtContent>
                <w:r w:rsidR="00C70F03" w:rsidRPr="00293282">
                  <w:t>Education</w:t>
                </w:r>
              </w:sdtContent>
            </w:sdt>
          </w:p>
        </w:tc>
        <w:tc>
          <w:tcPr>
            <w:tcW w:w="8099" w:type="dxa"/>
            <w:tcMar>
              <w:left w:w="274" w:type="dxa"/>
            </w:tcMar>
          </w:tcPr>
          <w:p w:rsidR="00612BBE" w:rsidRDefault="001174F0" w:rsidP="00BD6544">
            <w:pPr>
              <w:pStyle w:val="Heading2"/>
              <w:rPr>
                <w:color w:val="002060"/>
              </w:rPr>
            </w:pPr>
            <w:r w:rsidRPr="001174F0">
              <w:rPr>
                <w:color w:val="002060"/>
              </w:rPr>
              <w:t>PGDS TSAR IVAN ASEN II</w:t>
            </w:r>
            <w:r w:rsidR="003F47D0" w:rsidRPr="001174F0">
              <w:rPr>
                <w:color w:val="002060"/>
              </w:rPr>
              <w:t xml:space="preserve"> —</w:t>
            </w:r>
            <w:r w:rsidRPr="001174F0">
              <w:rPr>
                <w:color w:val="002060"/>
              </w:rPr>
              <w:t>Haskovo</w:t>
            </w:r>
            <w:r w:rsidR="003F47D0" w:rsidRPr="001174F0">
              <w:rPr>
                <w:color w:val="002060"/>
              </w:rPr>
              <w:t xml:space="preserve"> —</w:t>
            </w:r>
            <w:r w:rsidRPr="001174F0">
              <w:rPr>
                <w:color w:val="002060"/>
              </w:rPr>
              <w:t>high school diploma</w:t>
            </w:r>
            <w:proofErr w:type="gramStart"/>
            <w:r w:rsidR="00612BBE">
              <w:rPr>
                <w:color w:val="002060"/>
              </w:rPr>
              <w:t>,3th</w:t>
            </w:r>
            <w:proofErr w:type="gramEnd"/>
            <w:r w:rsidR="00612BBE">
              <w:rPr>
                <w:color w:val="002060"/>
              </w:rPr>
              <w:t xml:space="preserve">  degree programmer certificate/license.  </w:t>
            </w:r>
          </w:p>
          <w:p w:rsidR="009B4D16" w:rsidRPr="001174F0" w:rsidRDefault="001174F0" w:rsidP="00BD6544">
            <w:pPr>
              <w:pStyle w:val="Heading2"/>
              <w:rPr>
                <w:color w:val="002060"/>
              </w:rPr>
            </w:pPr>
            <w:r>
              <w:rPr>
                <w:color w:val="002060"/>
              </w:rPr>
              <w:t>-2015 to 2019</w:t>
            </w:r>
          </w:p>
          <w:p w:rsidR="003F47D0" w:rsidRDefault="001174F0" w:rsidP="001174F0">
            <w:r>
              <w:t xml:space="preserve"> Classes: OOP in </w:t>
            </w:r>
            <w:proofErr w:type="spellStart"/>
            <w:r>
              <w:t>c++</w:t>
            </w:r>
            <w:proofErr w:type="spellEnd"/>
            <w:r>
              <w:t>, HTML with CSS, Arduino</w:t>
            </w:r>
          </w:p>
          <w:p w:rsidR="00612BBE" w:rsidRDefault="00612BBE" w:rsidP="001174F0"/>
          <w:p w:rsidR="001174F0" w:rsidRPr="001174F0" w:rsidRDefault="001174F0" w:rsidP="001174F0">
            <w:pPr>
              <w:rPr>
                <w:b/>
                <w:color w:val="002060"/>
              </w:rPr>
            </w:pPr>
            <w:proofErr w:type="spellStart"/>
            <w:r w:rsidRPr="001174F0">
              <w:rPr>
                <w:b/>
                <w:color w:val="002060"/>
              </w:rPr>
              <w:t>Softuni</w:t>
            </w:r>
            <w:proofErr w:type="spellEnd"/>
            <w:r w:rsidRPr="001174F0">
              <w:rPr>
                <w:b/>
                <w:color w:val="002060"/>
              </w:rPr>
              <w:t xml:space="preserve"> – Sofia/online course-java basics</w:t>
            </w:r>
            <w:r>
              <w:rPr>
                <w:b/>
                <w:color w:val="002060"/>
              </w:rPr>
              <w:t xml:space="preserve"> – 2017February to 2017March</w:t>
            </w:r>
          </w:p>
          <w:p w:rsidR="001174F0" w:rsidRDefault="001174F0" w:rsidP="001174F0">
            <w:r>
              <w:t>Classes: java</w:t>
            </w:r>
            <w:r w:rsidR="00E00326">
              <w:t xml:space="preserve"> basic syntax, for loops, while, do-</w:t>
            </w:r>
            <w:r>
              <w:t>while, methods.</w:t>
            </w:r>
          </w:p>
          <w:p w:rsidR="001174F0" w:rsidRDefault="001174F0" w:rsidP="001174F0">
            <w:pPr>
              <w:rPr>
                <w:b/>
                <w:color w:val="002060"/>
              </w:rPr>
            </w:pPr>
            <w:r w:rsidRPr="001174F0">
              <w:rPr>
                <w:b/>
                <w:color w:val="002060"/>
              </w:rPr>
              <w:t xml:space="preserve">Plovdiv University </w:t>
            </w:r>
            <w:proofErr w:type="spellStart"/>
            <w:r w:rsidRPr="001174F0">
              <w:rPr>
                <w:b/>
                <w:color w:val="002060"/>
              </w:rPr>
              <w:t>Paisii</w:t>
            </w:r>
            <w:proofErr w:type="spellEnd"/>
            <w:r w:rsidRPr="001174F0">
              <w:rPr>
                <w:b/>
                <w:color w:val="002060"/>
              </w:rPr>
              <w:t xml:space="preserve"> </w:t>
            </w:r>
            <w:proofErr w:type="spellStart"/>
            <w:r w:rsidRPr="001174F0">
              <w:rPr>
                <w:b/>
                <w:color w:val="002060"/>
              </w:rPr>
              <w:t>Hilendarski</w:t>
            </w:r>
            <w:proofErr w:type="spellEnd"/>
            <w:r w:rsidRPr="001174F0">
              <w:rPr>
                <w:b/>
                <w:color w:val="002060"/>
              </w:rPr>
              <w:t>-Plovdiv-Bachelor degree in software engineering – 2019 to 2023</w:t>
            </w:r>
          </w:p>
          <w:p w:rsidR="001174F0" w:rsidRDefault="001174F0" w:rsidP="001174F0">
            <w:pPr>
              <w:rPr>
                <w:b/>
                <w:color w:val="002060"/>
              </w:rPr>
            </w:pPr>
          </w:p>
          <w:p w:rsidR="001174F0" w:rsidRDefault="001174F0" w:rsidP="001174F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 xml:space="preserve">Software Academy (NET IT)-Plovdiv – java fundamentals- 2019 </w:t>
            </w:r>
            <w:proofErr w:type="spellStart"/>
            <w:r>
              <w:rPr>
                <w:b/>
                <w:color w:val="002060"/>
              </w:rPr>
              <w:t>september</w:t>
            </w:r>
            <w:proofErr w:type="spellEnd"/>
            <w:r>
              <w:rPr>
                <w:b/>
                <w:color w:val="002060"/>
              </w:rPr>
              <w:t xml:space="preserve"> to present</w:t>
            </w:r>
          </w:p>
          <w:p w:rsidR="001174F0" w:rsidRPr="001174F0" w:rsidRDefault="001174F0" w:rsidP="001174F0">
            <w:r w:rsidRPr="001174F0">
              <w:t>Classes:</w:t>
            </w:r>
            <w:r>
              <w:t xml:space="preserve"> java basics, loo</w:t>
            </w:r>
            <w:r w:rsidR="00E00326">
              <w:t>ps.do-</w:t>
            </w:r>
            <w:r>
              <w:t>while</w:t>
            </w:r>
            <w:r w:rsidR="00E00326">
              <w:t xml:space="preserve"> , </w:t>
            </w:r>
            <w:proofErr w:type="spellStart"/>
            <w:r w:rsidR="00E00326">
              <w:t>while</w:t>
            </w:r>
            <w:r>
              <w:t>,methods</w:t>
            </w:r>
            <w:proofErr w:type="spellEnd"/>
            <w:r>
              <w:t xml:space="preserve">, OOP, </w:t>
            </w:r>
            <w:proofErr w:type="spellStart"/>
            <w:r>
              <w:t>javaFX</w:t>
            </w:r>
            <w:proofErr w:type="spellEnd"/>
            <w:r>
              <w:t xml:space="preserve">, threads, data structures, </w:t>
            </w:r>
          </w:p>
          <w:p w:rsidR="001174F0" w:rsidRPr="001174F0" w:rsidRDefault="001174F0" w:rsidP="001174F0">
            <w:pPr>
              <w:rPr>
                <w:b/>
              </w:rPr>
            </w:pPr>
          </w:p>
        </w:tc>
      </w:tr>
    </w:tbl>
    <w:p w:rsidR="008F11E2" w:rsidRDefault="008F11E2" w:rsidP="000A0D31"/>
    <w:sectPr w:rsidR="008F11E2" w:rsidSect="001E7033">
      <w:footerReference w:type="default" r:id="rId12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ACD" w:rsidRDefault="008B0ACD">
      <w:pPr>
        <w:spacing w:after="0" w:line="240" w:lineRule="auto"/>
      </w:pPr>
      <w:r>
        <w:separator/>
      </w:r>
    </w:p>
    <w:p w:rsidR="008B0ACD" w:rsidRDefault="008B0ACD"/>
    <w:p w:rsidR="008B0ACD" w:rsidRDefault="008B0ACD"/>
  </w:endnote>
  <w:endnote w:type="continuationSeparator" w:id="0">
    <w:p w:rsidR="008B0ACD" w:rsidRDefault="008B0ACD">
      <w:pPr>
        <w:spacing w:after="0" w:line="240" w:lineRule="auto"/>
      </w:pPr>
      <w:r>
        <w:continuationSeparator/>
      </w:r>
    </w:p>
    <w:p w:rsidR="008B0ACD" w:rsidRDefault="008B0ACD"/>
    <w:p w:rsidR="008B0ACD" w:rsidRDefault="008B0A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9B65EC" w:rsidTr="001E7033">
      <w:tc>
        <w:tcPr>
          <w:tcW w:w="3240" w:type="dxa"/>
        </w:tcPr>
        <w:p w:rsidR="009B65EC" w:rsidRDefault="009B65EC" w:rsidP="009B65EC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612BBE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:rsidR="009B65EC" w:rsidRDefault="009B65EC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>
                <w:docPart w:val="681799620FB84F079BB79175D6834D5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r w:rsidRPr="008F11E2">
                <w:t xml:space="preserve">Your </w:t>
              </w:r>
              <w:r w:rsidRPr="008F11E2">
                <w:rPr>
                  <w:rStyle w:val="FooterChar"/>
                </w:rPr>
                <w:t>Name</w:t>
              </w:r>
            </w:sdtContent>
          </w:sdt>
        </w:p>
      </w:tc>
    </w:tr>
  </w:tbl>
  <w:p w:rsidR="009B65EC" w:rsidRDefault="009B65EC" w:rsidP="008F11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ACD" w:rsidRDefault="008B0ACD">
      <w:pPr>
        <w:spacing w:after="0" w:line="240" w:lineRule="auto"/>
      </w:pPr>
      <w:r>
        <w:separator/>
      </w:r>
    </w:p>
    <w:p w:rsidR="008B0ACD" w:rsidRDefault="008B0ACD"/>
    <w:p w:rsidR="008B0ACD" w:rsidRDefault="008B0ACD"/>
  </w:footnote>
  <w:footnote w:type="continuationSeparator" w:id="0">
    <w:p w:rsidR="008B0ACD" w:rsidRDefault="008B0ACD">
      <w:pPr>
        <w:spacing w:after="0" w:line="240" w:lineRule="auto"/>
      </w:pPr>
      <w:r>
        <w:continuationSeparator/>
      </w:r>
    </w:p>
    <w:p w:rsidR="008B0ACD" w:rsidRDefault="008B0ACD"/>
    <w:p w:rsidR="008B0ACD" w:rsidRDefault="008B0AC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EC"/>
    <w:rsid w:val="00004F39"/>
    <w:rsid w:val="000A0D31"/>
    <w:rsid w:val="001174F0"/>
    <w:rsid w:val="001708EC"/>
    <w:rsid w:val="001E7033"/>
    <w:rsid w:val="001F2802"/>
    <w:rsid w:val="0022794A"/>
    <w:rsid w:val="0028156A"/>
    <w:rsid w:val="002828A5"/>
    <w:rsid w:val="00293282"/>
    <w:rsid w:val="002B2EA8"/>
    <w:rsid w:val="00306857"/>
    <w:rsid w:val="003341C4"/>
    <w:rsid w:val="00340376"/>
    <w:rsid w:val="003F47D0"/>
    <w:rsid w:val="00415C27"/>
    <w:rsid w:val="004363AC"/>
    <w:rsid w:val="004857EE"/>
    <w:rsid w:val="00486FF2"/>
    <w:rsid w:val="00545EBD"/>
    <w:rsid w:val="005D303A"/>
    <w:rsid w:val="006039A6"/>
    <w:rsid w:val="00612BBE"/>
    <w:rsid w:val="00681958"/>
    <w:rsid w:val="006E0C31"/>
    <w:rsid w:val="0076504D"/>
    <w:rsid w:val="00776552"/>
    <w:rsid w:val="007E3DA2"/>
    <w:rsid w:val="007E59B8"/>
    <w:rsid w:val="007F70C7"/>
    <w:rsid w:val="008362E3"/>
    <w:rsid w:val="00847604"/>
    <w:rsid w:val="008B0ACD"/>
    <w:rsid w:val="008F11E2"/>
    <w:rsid w:val="00973159"/>
    <w:rsid w:val="0097602F"/>
    <w:rsid w:val="00986F49"/>
    <w:rsid w:val="009B4D16"/>
    <w:rsid w:val="009B5D1A"/>
    <w:rsid w:val="009B65EC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D6544"/>
    <w:rsid w:val="00BF3396"/>
    <w:rsid w:val="00C379BF"/>
    <w:rsid w:val="00C5794C"/>
    <w:rsid w:val="00C70F03"/>
    <w:rsid w:val="00D62B96"/>
    <w:rsid w:val="00E00326"/>
    <w:rsid w:val="00E22010"/>
    <w:rsid w:val="00E5345A"/>
    <w:rsid w:val="00E8744D"/>
    <w:rsid w:val="00EB452E"/>
    <w:rsid w:val="00F86048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FA8342-C01A-45E8-B99F-2CCF9EE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9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ksandar21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leksandar-kuzmov-27bb22195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ksandar210@abv.bg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BD9068EE4A4B1784F859BB48D8F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C87EF-9CFD-4BD9-A80C-5AE3BFC66580}"/>
      </w:docPartPr>
      <w:docPartBody>
        <w:p w:rsidR="008E6523" w:rsidRDefault="008E6523">
          <w:pPr>
            <w:pStyle w:val="1ABD9068EE4A4B1784F859BB48D8F7DF"/>
          </w:pPr>
          <w:r w:rsidRPr="00293282">
            <w:t>Professional Experience</w:t>
          </w:r>
        </w:p>
      </w:docPartBody>
    </w:docPart>
    <w:docPart>
      <w:docPartPr>
        <w:name w:val="11B0818779734E8B97CC627069106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507E-C616-483F-B8BC-4419EE7DC21B}"/>
      </w:docPartPr>
      <w:docPartBody>
        <w:p w:rsidR="008E6523" w:rsidRDefault="008E6523">
          <w:pPr>
            <w:pStyle w:val="11B0818779734E8B97CC6270691063E4"/>
          </w:pPr>
          <w:r w:rsidRPr="00293282">
            <w:t>Education</w:t>
          </w:r>
        </w:p>
      </w:docPartBody>
    </w:docPart>
    <w:docPart>
      <w:docPartPr>
        <w:name w:val="681799620FB84F079BB79175D6834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F3A4F-A5F8-44D4-BAD4-CAB43FFC8EAE}"/>
      </w:docPartPr>
      <w:docPartBody>
        <w:p w:rsidR="008E6523" w:rsidRDefault="008E6523" w:rsidP="008E6523">
          <w:pPr>
            <w:pStyle w:val="681799620FB84F079BB79175D6834D5A"/>
          </w:pPr>
          <w:r w:rsidRPr="00293282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23"/>
    <w:rsid w:val="008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4E79" w:themeColor="accent1" w:themeShade="80"/>
    </w:rPr>
  </w:style>
  <w:style w:type="paragraph" w:customStyle="1" w:styleId="3D39DED99E124BDA8289EF20D7EE4541">
    <w:name w:val="3D39DED99E124BDA8289EF20D7EE4541"/>
  </w:style>
  <w:style w:type="paragraph" w:customStyle="1" w:styleId="C900B805BFDD4A3DB63FF267D6211FF9">
    <w:name w:val="C900B805BFDD4A3DB63FF267D6211FF9"/>
  </w:style>
  <w:style w:type="paragraph" w:customStyle="1" w:styleId="DC431EF056E84696AAC2CE6A591F1031">
    <w:name w:val="DC431EF056E84696AAC2CE6A591F1031"/>
  </w:style>
  <w:style w:type="paragraph" w:customStyle="1" w:styleId="B32731C4B44D495E8DEC8FF627B7FCBB">
    <w:name w:val="B32731C4B44D495E8DEC8FF627B7FCBB"/>
  </w:style>
  <w:style w:type="paragraph" w:customStyle="1" w:styleId="C84E87B46744433189D2AA6718565247">
    <w:name w:val="C84E87B46744433189D2AA6718565247"/>
  </w:style>
  <w:style w:type="paragraph" w:customStyle="1" w:styleId="F8BF5A127A0444FFA1E0301E13A85448">
    <w:name w:val="F8BF5A127A0444FFA1E0301E13A85448"/>
  </w:style>
  <w:style w:type="paragraph" w:customStyle="1" w:styleId="02D9A880B79644B1A3B24BF1E3B290DD">
    <w:name w:val="02D9A880B79644B1A3B24BF1E3B290DD"/>
  </w:style>
  <w:style w:type="paragraph" w:customStyle="1" w:styleId="8345436F31B341B1AFE13EACE513B894">
    <w:name w:val="8345436F31B341B1AFE13EACE513B894"/>
  </w:style>
  <w:style w:type="paragraph" w:customStyle="1" w:styleId="4F63F6218AB445F6BB2E734AD3FFD67C">
    <w:name w:val="4F63F6218AB445F6BB2E734AD3FFD67C"/>
  </w:style>
  <w:style w:type="paragraph" w:customStyle="1" w:styleId="1ABD9068EE4A4B1784F859BB48D8F7DF">
    <w:name w:val="1ABD9068EE4A4B1784F859BB48D8F7DF"/>
  </w:style>
  <w:style w:type="paragraph" w:customStyle="1" w:styleId="D07B2F25D9144F6BB2C455B17883F035">
    <w:name w:val="D07B2F25D9144F6BB2C455B17883F035"/>
  </w:style>
  <w:style w:type="paragraph" w:customStyle="1" w:styleId="1C0FE256EF1F4D589DC9248C24F01C13">
    <w:name w:val="1C0FE256EF1F4D589DC9248C24F01C13"/>
  </w:style>
  <w:style w:type="paragraph" w:customStyle="1" w:styleId="AFB368D1721644D29301E7D5DA8A46ED">
    <w:name w:val="AFB368D1721644D29301E7D5DA8A46ED"/>
  </w:style>
  <w:style w:type="paragraph" w:customStyle="1" w:styleId="D0CBABEDEBDD4D25B07B8CC8B938FF05">
    <w:name w:val="D0CBABEDEBDD4D25B07B8CC8B938FF05"/>
  </w:style>
  <w:style w:type="paragraph" w:customStyle="1" w:styleId="C6ADC60C8D5C46888C0A31218C5D422C">
    <w:name w:val="C6ADC60C8D5C46888C0A31218C5D422C"/>
  </w:style>
  <w:style w:type="paragraph" w:customStyle="1" w:styleId="4904B36E49D24CE18E215D7A2D39F053">
    <w:name w:val="4904B36E49D24CE18E215D7A2D39F053"/>
  </w:style>
  <w:style w:type="paragraph" w:customStyle="1" w:styleId="3B0DDEC961214A6A9010FDF8EB504F74">
    <w:name w:val="3B0DDEC961214A6A9010FDF8EB504F74"/>
  </w:style>
  <w:style w:type="paragraph" w:customStyle="1" w:styleId="F10A881F7B3041F7B909E8DD6AC8C551">
    <w:name w:val="F10A881F7B3041F7B909E8DD6AC8C551"/>
  </w:style>
  <w:style w:type="paragraph" w:customStyle="1" w:styleId="05C09E97FB99414D910668B12160B688">
    <w:name w:val="05C09E97FB99414D910668B12160B688"/>
  </w:style>
  <w:style w:type="paragraph" w:customStyle="1" w:styleId="338811E6B6BF436D8B33E922BD324979">
    <w:name w:val="338811E6B6BF436D8B33E922BD324979"/>
  </w:style>
  <w:style w:type="paragraph" w:customStyle="1" w:styleId="2E77EBF2611E4487AA133BCCCC6B8BA7">
    <w:name w:val="2E77EBF2611E4487AA133BCCCC6B8BA7"/>
  </w:style>
  <w:style w:type="paragraph" w:customStyle="1" w:styleId="6C94AE473BC847A7996A67E9F9A55EDA">
    <w:name w:val="6C94AE473BC847A7996A67E9F9A55EDA"/>
  </w:style>
  <w:style w:type="paragraph" w:customStyle="1" w:styleId="21CD09FF75F54D2C9A2A29728CC92442">
    <w:name w:val="21CD09FF75F54D2C9A2A29728CC92442"/>
  </w:style>
  <w:style w:type="paragraph" w:customStyle="1" w:styleId="D5826DE491624A21AB3097B416EAF09C">
    <w:name w:val="D5826DE491624A21AB3097B416EAF09C"/>
  </w:style>
  <w:style w:type="paragraph" w:customStyle="1" w:styleId="05CEEC08AC7E4DDBAD05F3479A4B80BF">
    <w:name w:val="05CEEC08AC7E4DDBAD05F3479A4B80BF"/>
  </w:style>
  <w:style w:type="paragraph" w:customStyle="1" w:styleId="11B0818779734E8B97CC6270691063E4">
    <w:name w:val="11B0818779734E8B97CC6270691063E4"/>
  </w:style>
  <w:style w:type="paragraph" w:customStyle="1" w:styleId="17D4C6C677F64F2E956AD4D76F98C866">
    <w:name w:val="17D4C6C677F64F2E956AD4D76F98C866"/>
  </w:style>
  <w:style w:type="paragraph" w:customStyle="1" w:styleId="B06D1B661A694F9A9AD1F3AB89563E78">
    <w:name w:val="B06D1B661A694F9A9AD1F3AB89563E78"/>
  </w:style>
  <w:style w:type="paragraph" w:customStyle="1" w:styleId="F01834C6A5594AE68176C5AE144CC2B5">
    <w:name w:val="F01834C6A5594AE68176C5AE144CC2B5"/>
  </w:style>
  <w:style w:type="paragraph" w:customStyle="1" w:styleId="C1745A0332CB443BA6233BC02A6A10F8">
    <w:name w:val="C1745A0332CB443BA6233BC02A6A10F8"/>
  </w:style>
  <w:style w:type="paragraph" w:customStyle="1" w:styleId="681799620FB84F079BB79175D6834D5A">
    <w:name w:val="681799620FB84F079BB79175D6834D5A"/>
    <w:rsid w:val="008E6523"/>
  </w:style>
  <w:style w:type="paragraph" w:customStyle="1" w:styleId="58122061B7FA46B4A4A1014088B3D880">
    <w:name w:val="58122061B7FA46B4A4A1014088B3D880"/>
    <w:rsid w:val="008E6523"/>
  </w:style>
  <w:style w:type="paragraph" w:customStyle="1" w:styleId="8EE3B5F427DB48428034E0C5E2C13C6A">
    <w:name w:val="8EE3B5F427DB48428034E0C5E2C13C6A"/>
    <w:rsid w:val="008E6523"/>
  </w:style>
  <w:style w:type="paragraph" w:customStyle="1" w:styleId="5B1E11E579BD44D1A7092DF574F48BEA">
    <w:name w:val="5B1E11E579BD44D1A7092DF574F48BEA"/>
    <w:rsid w:val="008E6523"/>
  </w:style>
  <w:style w:type="paragraph" w:customStyle="1" w:styleId="5F7BCFDCB8B04684A33950F3913DC3C2">
    <w:name w:val="5F7BCFDCB8B04684A33950F3913DC3C2"/>
    <w:rsid w:val="008E6523"/>
  </w:style>
  <w:style w:type="paragraph" w:customStyle="1" w:styleId="29AE39A5C37A40129E45107FC99D9D1B">
    <w:name w:val="29AE39A5C37A40129E45107FC99D9D1B"/>
    <w:rsid w:val="008E6523"/>
  </w:style>
  <w:style w:type="paragraph" w:customStyle="1" w:styleId="D12618F8F3A743F8A53802EAA1F9DFEA">
    <w:name w:val="D12618F8F3A743F8A53802EAA1F9DFEA"/>
    <w:rsid w:val="008E6523"/>
  </w:style>
  <w:style w:type="paragraph" w:customStyle="1" w:styleId="347BFB34DFA348A68780EBEEC23255F9">
    <w:name w:val="347BFB34DFA348A68780EBEEC23255F9"/>
    <w:rsid w:val="008E6523"/>
  </w:style>
  <w:style w:type="paragraph" w:customStyle="1" w:styleId="BCFDFC7BE8AC4E4A938BC079170929F9">
    <w:name w:val="BCFDFC7BE8AC4E4A938BC079170929F9"/>
    <w:rsid w:val="008E6523"/>
  </w:style>
  <w:style w:type="paragraph" w:customStyle="1" w:styleId="B54D6E1D5D5940079CAC787475AFBDA7">
    <w:name w:val="B54D6E1D5D5940079CAC787475AFBDA7"/>
    <w:rsid w:val="008E6523"/>
  </w:style>
  <w:style w:type="paragraph" w:customStyle="1" w:styleId="151AB3C226A24C818CA40019282D8E05">
    <w:name w:val="151AB3C226A24C818CA40019282D8E05"/>
    <w:rsid w:val="008E6523"/>
  </w:style>
  <w:style w:type="paragraph" w:customStyle="1" w:styleId="5E51BD820E6B467E94CB5388157B5EAE">
    <w:name w:val="5E51BD820E6B467E94CB5388157B5EAE"/>
    <w:rsid w:val="008E6523"/>
  </w:style>
  <w:style w:type="paragraph" w:customStyle="1" w:styleId="C51DB426ED5649DAB909E3428C52A021">
    <w:name w:val="C51DB426ED5649DAB909E3428C52A021"/>
    <w:rsid w:val="008E6523"/>
  </w:style>
  <w:style w:type="paragraph" w:customStyle="1" w:styleId="1787C9B03230418E9763EF97DAA63873">
    <w:name w:val="1787C9B03230418E9763EF97DAA63873"/>
    <w:rsid w:val="008E6523"/>
  </w:style>
  <w:style w:type="paragraph" w:customStyle="1" w:styleId="46ACBA7C2CB14CF08BEABE7972F44CB3">
    <w:name w:val="46ACBA7C2CB14CF08BEABE7972F44CB3"/>
    <w:rsid w:val="008E6523"/>
  </w:style>
  <w:style w:type="paragraph" w:customStyle="1" w:styleId="E0DA6A2CBF9F4D51849C7FCAACA881AE">
    <w:name w:val="E0DA6A2CBF9F4D51849C7FCAACA881AE"/>
    <w:rsid w:val="008E6523"/>
  </w:style>
  <w:style w:type="paragraph" w:customStyle="1" w:styleId="5BB531A7AA9C4E97A06D64B942310023">
    <w:name w:val="5BB531A7AA9C4E97A06D64B942310023"/>
    <w:rsid w:val="008E6523"/>
  </w:style>
  <w:style w:type="paragraph" w:customStyle="1" w:styleId="CB8B00289E5B494DBE6E2FB84D8F5EC1">
    <w:name w:val="CB8B00289E5B494DBE6E2FB84D8F5EC1"/>
    <w:rsid w:val="008E6523"/>
  </w:style>
  <w:style w:type="paragraph" w:customStyle="1" w:styleId="C25FC767790343818A94480A347FBD63">
    <w:name w:val="C25FC767790343818A94480A347FBD63"/>
    <w:rsid w:val="008E6523"/>
  </w:style>
  <w:style w:type="paragraph" w:customStyle="1" w:styleId="DD25E6863AEA4FACA668F1440451E6E6">
    <w:name w:val="DD25E6863AEA4FACA668F1440451E6E6"/>
    <w:rsid w:val="008E6523"/>
  </w:style>
  <w:style w:type="paragraph" w:customStyle="1" w:styleId="B876DDF114AD44639A04AF82E2024D0E">
    <w:name w:val="B876DDF114AD44639A04AF82E2024D0E"/>
    <w:rsid w:val="008E65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3148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keywords/>
  <cp:lastModifiedBy>PC</cp:lastModifiedBy>
  <cp:revision>1</cp:revision>
  <dcterms:created xsi:type="dcterms:W3CDTF">2019-12-21T15:56:00Z</dcterms:created>
  <dcterms:modified xsi:type="dcterms:W3CDTF">2019-12-23T20:24:00Z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